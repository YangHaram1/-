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center"/>
        <w:rPr>
          <w:rFonts w:hint="eastAsia" w:ascii="SimHei" w:hAnsi="SimHei" w:eastAsia="SimHei" w:cs="SimHei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DFDFD"/>
          <w:lang w:val="en-US" w:eastAsia="ko-KR"/>
        </w:rPr>
      </w:pPr>
      <w:r>
        <w:rPr>
          <w:rFonts w:hint="eastAsia" w:ascii="SimHei" w:hAnsi="SimHei" w:eastAsia="SimHei" w:cs="SimHei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DFDFD"/>
          <w:lang w:eastAsia="ko-KR"/>
        </w:rPr>
        <w:t>문법</w:t>
      </w:r>
      <w:r>
        <w:rPr>
          <w:rFonts w:hint="eastAsia" w:ascii="SimHei" w:hAnsi="SimHei" w:eastAsia="SimHei" w:cs="SimHei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DFDFD"/>
          <w:lang w:val="en-US" w:eastAsia="ko-KR"/>
        </w:rPr>
        <w:t xml:space="preserve"> 분석 프로그램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DFD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DFD"/>
        </w:rPr>
        <w:t>주어진 문법에 따라 문법 분석 프로그램을 설계하고 구현하여 주십시오. 입출력 및 처리 요구사항은 다음과 같다: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DFDF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DFD"/>
        </w:rPr>
        <w:t>(</w:t>
      </w:r>
      <w:r>
        <w:rPr>
          <w:rFonts w:hint="eastAsia" w:ascii="Helvetica" w:hAnsi="Helvetica" w:eastAsia="바탕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DFD"/>
          <w:lang w:val="en-US" w:eastAsia="ko-KR"/>
        </w:rPr>
        <w:t>1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DFD"/>
        </w:rPr>
        <w:t>) 컴파일된 소스 파일은 자동 평가를 위해 testfile.txt, 출력된 결과 파일은 output.txt로 통일한다.결과 파일에는 다음 두 가지 정보가 포함되어 있습니다.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DFDF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DFD"/>
        </w:rPr>
        <w:t>    1) 단어의 식별 순서를 어법에 따라 분석하여 각 단어의 정보를 줄에 따라 출력한다(동어법 분석 작업을 요구하며 미리 읽었을 경우 출력할 수 없다).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DFDF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DFD"/>
        </w:rPr>
        <w:t>    2) 아래에 표시된 문법 분석 성분 분석이 끝나기 전에 현재 문법 성분의 이름을 "&lt;상량 설명 &gt;"( 비고: 출력을 요청하지 않은 문법 성분)과 같이 출력합니다.여전히 분석 필요)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Helvetica" w:hAnsi="Helvetica" w:eastAsia="바탕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DFD"/>
          <w:lang w:val="en-US" w:eastAsia="ko-KR"/>
        </w:rPr>
      </w:pPr>
      <w:r>
        <w:rPr>
          <w:rFonts w:hint="eastAsia" w:ascii="Helvetica" w:hAnsi="Helvetica" w:eastAsia="바탕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DFD"/>
          <w:lang w:eastAsia="ko-KR"/>
        </w:rPr>
        <w:t>이프로젝트는</w:t>
      </w:r>
      <w:r>
        <w:rPr>
          <w:rFonts w:hint="eastAsia" w:ascii="Helvetica" w:hAnsi="Helvetica" w:eastAsia="바탕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DFD"/>
          <w:lang w:val="en-US" w:eastAsia="ko-KR"/>
        </w:rPr>
        <w:t xml:space="preserve"> 제가 대학교 3학년 시절에 컴파일러 수업에서 나온 과제입니다.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Helvetica" w:hAnsi="Helvetica" w:eastAsia="바탕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DFD"/>
          <w:lang w:val="en-US" w:eastAsia="ko-KR"/>
        </w:rPr>
      </w:pPr>
      <w:r>
        <w:rPr>
          <w:rFonts w:hint="eastAsia" w:ascii="Helvetica" w:hAnsi="Helvetica" w:eastAsia="바탕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DFD"/>
          <w:lang w:val="en-US" w:eastAsia="ko-KR"/>
        </w:rPr>
        <w:t>정해진 문법을 토대로 c++언어를 사용하여 문법 분석 프로그램을 만드는겁니다.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Helvetica" w:hAnsi="Helvetica" w:eastAsia="바탕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DFD"/>
          <w:lang w:val="en-US" w:eastAsia="ko-KR"/>
        </w:rPr>
      </w:pPr>
      <w:r>
        <w:rPr>
          <w:rFonts w:hint="eastAsia" w:ascii="Helvetica" w:hAnsi="Helvetica" w:eastAsia="바탕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DFD"/>
          <w:lang w:val="en-US" w:eastAsia="ko-KR"/>
        </w:rPr>
        <w:t xml:space="preserve">먼저 </w:t>
      </w:r>
      <w:r>
        <w:rPr>
          <w:rFonts w:hint="eastAsia" w:ascii="Helvetica" w:hAnsi="Helvetica" w:eastAsia="SimSun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DFD"/>
          <w:lang w:val="en-US" w:eastAsia="zh-CN"/>
        </w:rPr>
        <w:t>词法分析（</w:t>
      </w:r>
      <w:r>
        <w:rPr>
          <w:rFonts w:hint="eastAsia" w:ascii="Helvetica" w:hAnsi="Helvetica" w:eastAsia="바탕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DFD"/>
          <w:lang w:val="en-US" w:eastAsia="ko-KR"/>
        </w:rPr>
        <w:t xml:space="preserve">낱말분석)을 해야합니다.그다음 해야할게 </w:t>
      </w:r>
      <w:r>
        <w:rPr>
          <w:rFonts w:hint="eastAsia" w:ascii="Helvetica" w:hAnsi="Helvetica" w:eastAsia="SimSun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DFD"/>
          <w:lang w:val="en-US" w:eastAsia="zh-CN"/>
        </w:rPr>
        <w:t>语法分析（</w:t>
      </w:r>
      <w:r>
        <w:rPr>
          <w:rFonts w:hint="eastAsia" w:ascii="Helvetica" w:hAnsi="Helvetica" w:eastAsia="바탕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DFD"/>
          <w:lang w:val="en-US" w:eastAsia="ko-KR"/>
        </w:rPr>
        <w:t>구문분석</w:t>
      </w:r>
      <w:r>
        <w:rPr>
          <w:rFonts w:hint="eastAsia" w:ascii="Helvetica" w:hAnsi="Helvetica" w:eastAsia="SimSun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DFD"/>
          <w:lang w:val="en-US" w:eastAsia="zh-CN"/>
        </w:rPr>
        <w:t>）</w:t>
      </w:r>
      <w:r>
        <w:rPr>
          <w:rFonts w:hint="eastAsia" w:ascii="Helvetica" w:hAnsi="Helvetica" w:eastAsia="바탕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DFD"/>
          <w:lang w:val="en-US" w:eastAsia="ko-KR"/>
        </w:rPr>
        <w:t>입니다.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Helvetica" w:hAnsi="Helvetica" w:eastAsia="바탕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DFD"/>
          <w:lang w:val="en-US" w:eastAsia="ko-KR"/>
        </w:rPr>
      </w:pPr>
      <w:r>
        <w:rPr>
          <w:rFonts w:hint="eastAsia" w:ascii="Helvetica" w:hAnsi="Helvetica" w:eastAsia="바탕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DFD"/>
          <w:lang w:val="en-US" w:eastAsia="ko-KR"/>
        </w:rPr>
        <w:t xml:space="preserve">낱말분서은 제가 밑에 있는 이표를 보고 하였습니다 </w:t>
      </w:r>
    </w:p>
    <w:tbl>
      <w:tblPr>
        <w:tblW w:w="59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6"/>
        <w:gridCol w:w="600"/>
        <w:gridCol w:w="648"/>
        <w:gridCol w:w="828"/>
        <w:gridCol w:w="792"/>
        <w:gridCol w:w="600"/>
        <w:gridCol w:w="792"/>
        <w:gridCol w:w="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center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单词名称</w:t>
            </w:r>
          </w:p>
        </w:tc>
        <w:tc>
          <w:tcPr>
            <w:tcW w:w="600" w:type="dxa"/>
            <w:tcBorders>
              <w:top w:val="single" w:color="auto" w:sz="4" w:space="0"/>
              <w:left w:val="nil"/>
              <w:bottom w:val="single" w:color="auto" w:sz="4" w:space="0"/>
              <w:right w:val="double" w:color="auto" w:sz="2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center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类别码</w:t>
            </w:r>
          </w:p>
        </w:tc>
        <w:tc>
          <w:tcPr>
            <w:tcW w:w="6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center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单词名称</w:t>
            </w:r>
          </w:p>
        </w:tc>
        <w:tc>
          <w:tcPr>
            <w:tcW w:w="828" w:type="dxa"/>
            <w:tcBorders>
              <w:top w:val="single" w:color="auto" w:sz="4" w:space="0"/>
              <w:left w:val="nil"/>
              <w:bottom w:val="single" w:color="auto" w:sz="4" w:space="0"/>
              <w:right w:val="double" w:color="auto" w:sz="2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center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类别码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center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单词名称</w:t>
            </w:r>
          </w:p>
        </w:tc>
        <w:tc>
          <w:tcPr>
            <w:tcW w:w="600" w:type="dxa"/>
            <w:tcBorders>
              <w:top w:val="single" w:color="auto" w:sz="4" w:space="0"/>
              <w:left w:val="nil"/>
              <w:bottom w:val="single" w:color="auto" w:sz="4" w:space="0"/>
              <w:right w:val="double" w:color="auto" w:sz="2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center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类别码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center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单词名称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center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类别码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" w:hRule="atLeast"/>
        </w:trPr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标识符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double" w:color="auto" w:sz="2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IDENFR</w:t>
            </w:r>
          </w:p>
        </w:tc>
        <w:tc>
          <w:tcPr>
            <w:tcW w:w="6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if</w:t>
            </w:r>
          </w:p>
        </w:tc>
        <w:tc>
          <w:tcPr>
            <w:tcW w:w="828" w:type="dxa"/>
            <w:tcBorders>
              <w:top w:val="nil"/>
              <w:left w:val="nil"/>
              <w:bottom w:val="single" w:color="auto" w:sz="4" w:space="0"/>
              <w:right w:val="double" w:color="auto" w:sz="2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IFTK</w:t>
            </w:r>
          </w:p>
        </w:tc>
        <w:tc>
          <w:tcPr>
            <w:tcW w:w="7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-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double" w:color="auto" w:sz="2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MINU</w:t>
            </w:r>
          </w:p>
        </w:tc>
        <w:tc>
          <w:tcPr>
            <w:tcW w:w="7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= </w:t>
            </w:r>
          </w:p>
        </w:tc>
        <w:tc>
          <w:tcPr>
            <w:tcW w:w="7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ASSIGN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整型常量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double" w:color="auto" w:sz="2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INTCON</w:t>
            </w:r>
          </w:p>
        </w:tc>
        <w:tc>
          <w:tcPr>
            <w:tcW w:w="6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else</w:t>
            </w:r>
          </w:p>
        </w:tc>
        <w:tc>
          <w:tcPr>
            <w:tcW w:w="828" w:type="dxa"/>
            <w:tcBorders>
              <w:top w:val="nil"/>
              <w:left w:val="nil"/>
              <w:bottom w:val="single" w:color="auto" w:sz="4" w:space="0"/>
              <w:right w:val="double" w:color="auto" w:sz="2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ELSETK</w:t>
            </w:r>
          </w:p>
        </w:tc>
        <w:tc>
          <w:tcPr>
            <w:tcW w:w="7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*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double" w:color="auto" w:sz="2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MULT</w:t>
            </w:r>
          </w:p>
        </w:tc>
        <w:tc>
          <w:tcPr>
            <w:tcW w:w="7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;</w:t>
            </w:r>
          </w:p>
        </w:tc>
        <w:tc>
          <w:tcPr>
            <w:tcW w:w="7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SEMICN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字符常量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double" w:color="auto" w:sz="2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CHARCON</w:t>
            </w:r>
          </w:p>
        </w:tc>
        <w:tc>
          <w:tcPr>
            <w:tcW w:w="6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do</w:t>
            </w:r>
          </w:p>
        </w:tc>
        <w:tc>
          <w:tcPr>
            <w:tcW w:w="828" w:type="dxa"/>
            <w:tcBorders>
              <w:top w:val="nil"/>
              <w:left w:val="nil"/>
              <w:bottom w:val="single" w:color="auto" w:sz="4" w:space="0"/>
              <w:right w:val="double" w:color="auto" w:sz="2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DOTK</w:t>
            </w:r>
          </w:p>
        </w:tc>
        <w:tc>
          <w:tcPr>
            <w:tcW w:w="7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/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double" w:color="auto" w:sz="2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DIV</w:t>
            </w:r>
          </w:p>
        </w:tc>
        <w:tc>
          <w:tcPr>
            <w:tcW w:w="7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,</w:t>
            </w:r>
          </w:p>
        </w:tc>
        <w:tc>
          <w:tcPr>
            <w:tcW w:w="7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COMMA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字符串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double" w:color="auto" w:sz="2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STRCON</w:t>
            </w:r>
          </w:p>
        </w:tc>
        <w:tc>
          <w:tcPr>
            <w:tcW w:w="6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while</w:t>
            </w:r>
          </w:p>
        </w:tc>
        <w:tc>
          <w:tcPr>
            <w:tcW w:w="828" w:type="dxa"/>
            <w:tcBorders>
              <w:top w:val="nil"/>
              <w:left w:val="nil"/>
              <w:bottom w:val="single" w:color="auto" w:sz="4" w:space="0"/>
              <w:right w:val="double" w:color="auto" w:sz="2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WHILETK</w:t>
            </w:r>
          </w:p>
        </w:tc>
        <w:tc>
          <w:tcPr>
            <w:tcW w:w="7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&lt; 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double" w:color="auto" w:sz="2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LSS</w:t>
            </w:r>
          </w:p>
        </w:tc>
        <w:tc>
          <w:tcPr>
            <w:tcW w:w="7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(</w:t>
            </w:r>
          </w:p>
        </w:tc>
        <w:tc>
          <w:tcPr>
            <w:tcW w:w="7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LPARENT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const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double" w:color="auto" w:sz="2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CONSTTK</w:t>
            </w:r>
          </w:p>
        </w:tc>
        <w:tc>
          <w:tcPr>
            <w:tcW w:w="6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for</w:t>
            </w:r>
          </w:p>
        </w:tc>
        <w:tc>
          <w:tcPr>
            <w:tcW w:w="828" w:type="dxa"/>
            <w:tcBorders>
              <w:top w:val="nil"/>
              <w:left w:val="nil"/>
              <w:bottom w:val="single" w:color="auto" w:sz="4" w:space="0"/>
              <w:right w:val="double" w:color="auto" w:sz="2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FORTK</w:t>
            </w:r>
          </w:p>
        </w:tc>
        <w:tc>
          <w:tcPr>
            <w:tcW w:w="7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&lt;=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double" w:color="auto" w:sz="2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LEQ</w:t>
            </w:r>
          </w:p>
        </w:tc>
        <w:tc>
          <w:tcPr>
            <w:tcW w:w="7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)</w:t>
            </w:r>
          </w:p>
        </w:tc>
        <w:tc>
          <w:tcPr>
            <w:tcW w:w="7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RPARENT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int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double" w:color="auto" w:sz="2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INTTK</w:t>
            </w:r>
          </w:p>
        </w:tc>
        <w:tc>
          <w:tcPr>
            <w:tcW w:w="6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scanf</w:t>
            </w:r>
          </w:p>
        </w:tc>
        <w:tc>
          <w:tcPr>
            <w:tcW w:w="828" w:type="dxa"/>
            <w:tcBorders>
              <w:top w:val="nil"/>
              <w:left w:val="nil"/>
              <w:bottom w:val="single" w:color="auto" w:sz="4" w:space="0"/>
              <w:right w:val="double" w:color="auto" w:sz="2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SCANFTK</w:t>
            </w:r>
          </w:p>
        </w:tc>
        <w:tc>
          <w:tcPr>
            <w:tcW w:w="7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&gt; 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double" w:color="auto" w:sz="2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GRE</w:t>
            </w:r>
          </w:p>
        </w:tc>
        <w:tc>
          <w:tcPr>
            <w:tcW w:w="7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[</w:t>
            </w:r>
          </w:p>
        </w:tc>
        <w:tc>
          <w:tcPr>
            <w:tcW w:w="7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LBRACK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char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double" w:color="auto" w:sz="2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CHARTK</w:t>
            </w:r>
          </w:p>
        </w:tc>
        <w:tc>
          <w:tcPr>
            <w:tcW w:w="6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printf</w:t>
            </w:r>
          </w:p>
        </w:tc>
        <w:tc>
          <w:tcPr>
            <w:tcW w:w="828" w:type="dxa"/>
            <w:tcBorders>
              <w:top w:val="nil"/>
              <w:left w:val="nil"/>
              <w:bottom w:val="single" w:color="auto" w:sz="4" w:space="0"/>
              <w:right w:val="double" w:color="auto" w:sz="2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PRINTFTK</w:t>
            </w:r>
          </w:p>
        </w:tc>
        <w:tc>
          <w:tcPr>
            <w:tcW w:w="7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&gt;=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double" w:color="auto" w:sz="2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GEQ</w:t>
            </w:r>
          </w:p>
        </w:tc>
        <w:tc>
          <w:tcPr>
            <w:tcW w:w="7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]</w:t>
            </w:r>
          </w:p>
        </w:tc>
        <w:tc>
          <w:tcPr>
            <w:tcW w:w="7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RBRACK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void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double" w:color="auto" w:sz="2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VOIDTK</w:t>
            </w:r>
          </w:p>
        </w:tc>
        <w:tc>
          <w:tcPr>
            <w:tcW w:w="6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return</w:t>
            </w:r>
          </w:p>
        </w:tc>
        <w:tc>
          <w:tcPr>
            <w:tcW w:w="828" w:type="dxa"/>
            <w:tcBorders>
              <w:top w:val="nil"/>
              <w:left w:val="nil"/>
              <w:bottom w:val="single" w:color="auto" w:sz="4" w:space="0"/>
              <w:right w:val="double" w:color="auto" w:sz="2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RETURNTK</w:t>
            </w:r>
          </w:p>
        </w:tc>
        <w:tc>
          <w:tcPr>
            <w:tcW w:w="7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== 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double" w:color="auto" w:sz="2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EQL</w:t>
            </w:r>
          </w:p>
        </w:tc>
        <w:tc>
          <w:tcPr>
            <w:tcW w:w="7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{</w:t>
            </w:r>
          </w:p>
        </w:tc>
        <w:tc>
          <w:tcPr>
            <w:tcW w:w="7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LBRACE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main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double" w:color="auto" w:sz="2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MAINTK</w:t>
            </w:r>
          </w:p>
        </w:tc>
        <w:tc>
          <w:tcPr>
            <w:tcW w:w="6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+</w:t>
            </w:r>
          </w:p>
        </w:tc>
        <w:tc>
          <w:tcPr>
            <w:tcW w:w="828" w:type="dxa"/>
            <w:tcBorders>
              <w:top w:val="nil"/>
              <w:left w:val="nil"/>
              <w:bottom w:val="single" w:color="auto" w:sz="4" w:space="0"/>
              <w:right w:val="double" w:color="auto" w:sz="2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PLUS</w:t>
            </w:r>
          </w:p>
        </w:tc>
        <w:tc>
          <w:tcPr>
            <w:tcW w:w="7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!= 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double" w:color="auto" w:sz="2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NEQ</w:t>
            </w:r>
          </w:p>
        </w:tc>
        <w:tc>
          <w:tcPr>
            <w:tcW w:w="7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}</w:t>
            </w:r>
          </w:p>
        </w:tc>
        <w:tc>
          <w:tcPr>
            <w:tcW w:w="7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RBRACE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Helvetica" w:hAnsi="Helvetica" w:eastAsia="바탕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DFD"/>
          <w:lang w:val="en-US" w:eastAsia="ko-KR"/>
        </w:rPr>
      </w:pP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imSun" w:hAnsi="SimSun" w:eastAsia="바탕" w:cs="SimSun"/>
          <w:i w:val="0"/>
          <w:caps w:val="0"/>
          <w:color w:val="212529"/>
          <w:spacing w:val="0"/>
          <w:sz w:val="24"/>
          <w:szCs w:val="24"/>
          <w:lang w:val="en-US" w:eastAsia="ko-KR"/>
        </w:rPr>
      </w:pPr>
      <w:r>
        <w:rPr>
          <w:rFonts w:hint="eastAsia" w:ascii="SimSun" w:hAnsi="SimSun" w:eastAsia="바탕" w:cs="SimSun"/>
          <w:i w:val="0"/>
          <w:caps w:val="0"/>
          <w:color w:val="212529"/>
          <w:spacing w:val="0"/>
          <w:sz w:val="24"/>
          <w:szCs w:val="24"/>
          <w:lang w:eastAsia="ko-KR"/>
        </w:rPr>
        <w:t>낱말분석을</w:t>
      </w:r>
      <w:r>
        <w:rPr>
          <w:rFonts w:hint="eastAsia" w:ascii="SimSun" w:hAnsi="SimSun" w:eastAsia="바탕" w:cs="SimSun"/>
          <w:i w:val="0"/>
          <w:caps w:val="0"/>
          <w:color w:val="212529"/>
          <w:spacing w:val="0"/>
          <w:sz w:val="24"/>
          <w:szCs w:val="24"/>
          <w:lang w:val="en-US" w:eastAsia="ko-KR"/>
        </w:rPr>
        <w:t xml:space="preserve"> 한뒤 밑에있는 문법을 보고 구문분석을 합니다.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바탕" w:cs="SimSun"/>
          <w:i w:val="0"/>
          <w:caps w:val="0"/>
          <w:color w:val="212529"/>
          <w:spacing w:val="0"/>
          <w:sz w:val="24"/>
          <w:szCs w:val="24"/>
          <w:lang w:val="en-US" w:eastAsia="ko-KR"/>
        </w:rPr>
        <w:t>최종적으로는 밑에있는 입력예시대로 입력하였을때에 결과값이 맞는지를 확인하고 스스로 다른 예시를 입력하여서 오류를 찾아내고 최대한 완벽하게 설계해야합니다.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＜加法运算符＞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 ::= +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｜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-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＜乘法运算符＞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  ::= *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｜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/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＜关系运算符＞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  ::=  &lt;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｜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&lt;=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｜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&gt;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｜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&gt;=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｜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!=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｜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==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＜字母＞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   ::= 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＿｜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a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｜．．．｜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z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｜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A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｜．．．｜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Z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＜数字＞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   ::= 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０｜＜非零数字＞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＜非零数字＞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  ::= 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１｜．．．｜９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＜字符＞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    ::=  '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＜加法运算符＞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'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｜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'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＜乘法运算符＞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'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｜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'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＜字母＞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'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｜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'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＜数字＞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'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  <w:shd w:val="clear" w:fill="FFFF00"/>
        </w:rPr>
        <w:t>＜字符串＞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   ::=  "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｛十进制编码为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32,33,35-126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的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ASCII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字符｝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"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  <w:shd w:val="clear" w:fill="FFFF00"/>
        </w:rPr>
        <w:t>＜程序＞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    ::= 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［＜常量说明＞］［＜变量说明＞］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{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＜有返回值函数定义＞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|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＜无返回值函数定义＞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}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＜主函数＞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  <w:shd w:val="clear" w:fill="FFFF00"/>
        </w:rPr>
        <w:t>＜常量说明＞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  <w:shd w:val="clear" w:fill="FFFF00"/>
        </w:rPr>
        <w:t> :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:=  const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＜常量定义＞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;{ const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＜常量定义＞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;}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  <w:shd w:val="clear" w:fill="FFFF00"/>
        </w:rPr>
        <w:t>＜常量定义＞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   ::=   int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＜标识符＞＝＜整数＞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{,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＜标识符＞＝＜整数＞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                  | char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＜标识符＞＝＜字符＞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{,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＜标识符＞＝＜字符＞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  <w:shd w:val="clear" w:fill="FFFF00"/>
        </w:rPr>
        <w:t>＜无符号整数＞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  ::= 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＜非零数字＞｛＜数字＞｝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| 0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  <w:shd w:val="clear" w:fill="FFFF00"/>
        </w:rPr>
        <w:t>＜整数＞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        ::= 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［＋｜－］＜无符号整数＞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＜标识符＞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    ::=  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＜字母＞｛＜字母＞｜＜数字＞｝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  <w:shd w:val="clear" w:fill="FFFF00"/>
        </w:rPr>
        <w:t>＜声明头部＞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   ::=  int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＜标识符＞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 |char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＜标识符＞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  <w:shd w:val="clear" w:fill="FFFF00"/>
        </w:rPr>
        <w:t>＜变量说明＞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  ::= 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＜变量定义＞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;{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＜变量定义＞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;}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  <w:shd w:val="clear" w:fill="FFFF00"/>
        </w:rPr>
        <w:t>＜变量定义＞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  ::= 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＜类型标识符＞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(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＜标识符＞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|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＜标识符＞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'['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＜无符号整数＞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']'){,(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＜标识符＞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|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＜标识符＞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'['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＜无符号整数＞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']' )}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                 //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＜无符号整数＞表示数组元素的个数，其值需大于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0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＜类型标识符＞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      ::=  int | char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  <w:shd w:val="clear" w:fill="FFFF00"/>
        </w:rPr>
        <w:t>＜有返回值函数定义＞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  ::=  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＜声明头部＞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'('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＜参数表＞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')' '{'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＜复合语句＞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'}'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  <w:shd w:val="clear" w:fill="FFFF00"/>
        </w:rPr>
        <w:t>＜无返回值函数定义＞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  ::= void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＜标识符＞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'('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＜参数表＞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')''{'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＜复合语句＞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'}'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  <w:shd w:val="clear" w:fill="FFFF00"/>
        </w:rPr>
        <w:t>＜复合语句＞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   ::=  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［＜常量说明＞］［＜变量说明＞］＜语句列＞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  <w:shd w:val="clear" w:fill="FFFF00"/>
        </w:rPr>
        <w:t>＜参数表＞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    ::=  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＜类型标识符＞＜标识符＞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{,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＜类型标识符＞＜标识符＞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}| 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＜空＞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  <w:shd w:val="clear" w:fill="FFFF00"/>
        </w:rPr>
        <w:t>＜主函数＞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    ::= void main‘(’‘)’ ‘{’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＜复合语句＞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‘}’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  <w:shd w:val="clear" w:fill="FFFF00"/>
        </w:rPr>
        <w:t>＜表达式＞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    ::= 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［＋｜－］＜项＞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{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＜加法运算符＞＜项＞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}   //[+|-]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只作用于第一个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&lt;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项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&gt;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  <w:shd w:val="clear" w:fill="FFFF00"/>
        </w:rPr>
        <w:t>＜项＞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     ::= 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＜因子＞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{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＜乘法运算符＞＜因子＞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}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  <w:shd w:val="clear" w:fill="FFFF00"/>
        </w:rPr>
        <w:t>＜因子＞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    ::= 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＜标识符＞｜＜标识符＞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'['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＜表达式＞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']'|'('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＜表达式＞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')'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｜＜整数＞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|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＜字符＞｜＜有返回值函数调用语句＞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         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  <w:shd w:val="clear" w:fill="FFFF00"/>
        </w:rPr>
        <w:t>＜语句＞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    ::= 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＜条件语句＞｜＜循环语句＞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| '{'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＜语句列＞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'}'| 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＜有返回值函数调用语句＞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; 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                           |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＜无返回值函数调用语句＞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;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｜＜赋值语句＞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;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｜＜读语句＞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;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｜＜写语句＞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;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｜＜空＞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;|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＜返回语句＞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;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  <w:shd w:val="clear" w:fill="FFFF00"/>
        </w:rPr>
        <w:t>＜赋值语句＞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   ::=  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＜标识符＞＝＜表达式＞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|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＜标识符＞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'['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＜表达式＞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']'=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＜表达式＞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  <w:shd w:val="clear" w:fill="FFFF00"/>
        </w:rPr>
        <w:t>＜条件语句＞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  ::= if '('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＜条件＞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')'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＜语句＞［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else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＜语句＞］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  <w:shd w:val="clear" w:fill="FFFF00"/>
        </w:rPr>
        <w:t>＜条件＞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    ::=  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＜表达式＞＜关系运算符＞＜表达式＞ //整型表达式之间才能进行关系运算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       ｜＜表达式＞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    //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表达式为整型，其值为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0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条件为假，值不为0时条件为真                                             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  <w:shd w:val="clear" w:fill="FFFF00"/>
        </w:rPr>
        <w:t>＜循环语句＞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   ::=  while '('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＜条件＞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')'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＜语句＞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| do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＜语句＞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while '('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＜条件＞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')' |for'('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＜标识符＞＝＜表达式＞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;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＜条件＞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;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＜标识符＞＝＜标识符＞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(+|-)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＜步长＞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')'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＜语句＞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  <w:shd w:val="clear" w:fill="FFFF00"/>
        </w:rPr>
        <w:t>＜步长＞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  <w:shd w:val="clear" w:fill="FFFF00"/>
        </w:rPr>
        <w:t>: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:= 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＜无符号整数＞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  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  <w:shd w:val="clear" w:fill="FFFF00"/>
        </w:rPr>
        <w:t>＜有返回值函数调用语句＞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 ::= 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＜标识符＞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'('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＜值参数表＞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')'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  <w:shd w:val="clear" w:fill="FFFF00"/>
        </w:rPr>
        <w:t>＜无返回值函数调用语句＞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 ::= 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＜标识符＞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'('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＜值参数表＞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')'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  <w:shd w:val="clear" w:fill="FFFF00"/>
        </w:rPr>
        <w:t>＜值参数表＞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   ::= 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＜表达式＞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{,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＜表达式＞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}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｜＜空＞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  <w:shd w:val="clear" w:fill="FFFF00"/>
        </w:rPr>
        <w:t>＜语句列＞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   ::= 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｛＜语句＞｝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  <w:shd w:val="clear" w:fill="FFFF00"/>
        </w:rPr>
        <w:t>＜读语句＞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    ::=  scanf '('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＜标识符＞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{,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＜标识符＞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}')'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  <w:shd w:val="clear" w:fill="FFFF00"/>
        </w:rPr>
        <w:t>＜写语句＞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    ::= printf '(' 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＜字符串＞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,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＜表达式＞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 ')'| printf '('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＜字符串＞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 ')'| printf '('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＜表达式＞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')'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  <w:shd w:val="clear" w:fill="FFFF00"/>
        </w:rPr>
        <w:t>＜返回语句＞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   ::=  return['('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＜表达式＞</w:t>
      </w: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')']   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imSun" w:hAnsi="SimSun" w:eastAsia="바탕" w:cs="SimSun"/>
          <w:i w:val="0"/>
          <w:caps w:val="0"/>
          <w:color w:val="212529"/>
          <w:spacing w:val="0"/>
          <w:sz w:val="24"/>
          <w:szCs w:val="24"/>
          <w:lang w:val="en-US" w:eastAsia="ko-KR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【样例输入】</w:t>
      </w:r>
      <w:r>
        <w:rPr>
          <w:rFonts w:hint="eastAsia" w:ascii="SimSun" w:hAnsi="SimSun" w:eastAsia="바탕" w:cs="SimSun"/>
          <w:i w:val="0"/>
          <w:caps w:val="0"/>
          <w:color w:val="212529"/>
          <w:spacing w:val="0"/>
          <w:sz w:val="24"/>
          <w:szCs w:val="24"/>
          <w:lang w:val="en-US" w:eastAsia="ko-KR"/>
        </w:rPr>
        <w:t>//입력예시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const int const1 = 1, const2 = -100;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const char const3 = '_';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int change1;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char change3;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int gets1(int var1,int var2){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    change1 = var1 + var2;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    return (change1);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void main(){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    printf("Hello World");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    printf(gets1(10, 20));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imSun" w:hAnsi="SimSun" w:eastAsia="바탕" w:cs="SimSun"/>
          <w:i w:val="0"/>
          <w:caps w:val="0"/>
          <w:color w:val="212529"/>
          <w:spacing w:val="0"/>
          <w:sz w:val="24"/>
          <w:szCs w:val="24"/>
          <w:lang w:val="en-US" w:eastAsia="ko-KR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【样例输出】</w:t>
      </w:r>
      <w:r>
        <w:rPr>
          <w:rFonts w:hint="eastAsia" w:ascii="SimSun" w:hAnsi="SimSun" w:eastAsia="바탕" w:cs="SimSun"/>
          <w:i w:val="0"/>
          <w:caps w:val="0"/>
          <w:color w:val="212529"/>
          <w:spacing w:val="0"/>
          <w:sz w:val="24"/>
          <w:szCs w:val="24"/>
          <w:lang w:val="en-US" w:eastAsia="ko-KR"/>
        </w:rPr>
        <w:t>//출력예시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CONSTTK const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INTTK int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IDENFR const1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ASSIGN =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INTCON 1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&lt;无符号整数&gt;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&lt;整数&gt;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COMMA ,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IDENFR const2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ASSIGN =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MINU -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INTCON 100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&lt;无符号整数&gt;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&lt;整数&gt;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&lt;常量定义&gt;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SEMICN 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CONSTTK const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CHARTK char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IDENFR const3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ASSIGN =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CHARCON _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&lt;常量定义&gt;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SEMICN 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&lt;常量说明&gt;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INTTK int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IDENFR change1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&lt;变量定义&gt;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SEMICN 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CHARTK char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IDENFR change3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&lt;变量定义&gt;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SEMICN 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&lt;变量说明&gt;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INTTK int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IDENFR gets1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&lt;声明头部&gt;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LPARENT (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INTTK int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IDENFR var1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COMMA ,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INTTK int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IDENFR var2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&lt;参数表&gt;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RPARENT )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LBRACE {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IDENFR change1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ASSIGN =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IDENFR var1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&lt;因子&gt;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&lt;项&gt;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PLUS +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IDENFR var2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&lt;因子&gt;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&lt;项&gt;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&lt;表达式&gt;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&lt;赋值语句&gt;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SEMICN 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&lt;语句&gt;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RETURNTK return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LPARENT (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IDENFR change1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&lt;因子&gt;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&lt;项&gt;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&lt;表达式&gt;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RPARENT )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&lt;返回语句&gt;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SEMICN 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&lt;语句&gt;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&lt;语句列&gt;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&lt;复合语句&gt;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RBRACE }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&lt;有返回值函数定义&gt;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VOIDTK void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MAINTK main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LPARENT (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RPARENT )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LBRACE {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PRINTFTK printf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LPARENT (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STRCON Hello World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&lt;字符串&gt;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RPARENT )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&lt;写语句&gt;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SEMICN 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&lt;语句&gt;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PRINTFTK printf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LPARENT (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IDENFR gets1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LPARENT (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INTCON 10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&lt;无符号整数&gt;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&lt;整数&gt;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&lt;因子&gt;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&lt;项&gt;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&lt;表达式&gt;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COMMA ,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INTCON 20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&lt;无符号整数&gt;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&lt;整数&gt;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&lt;因子&gt;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&lt;项&gt;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&lt;表达式&gt;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&lt;值参数表&gt;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RPARENT )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&lt;有返回值函数调用语句&gt;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&lt;因子&gt;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&lt;项&gt;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&lt;表达式&gt;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RPARENT )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&lt;写语句&gt;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SEMICN 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&lt;语句&gt;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&lt;语句列&gt;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&lt;复合语句&gt;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RBRACE }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&lt;主函数&gt;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color w:val="212529"/>
          <w:spacing w:val="0"/>
          <w:sz w:val="24"/>
          <w:szCs w:val="24"/>
        </w:rPr>
        <w:t>&lt;程序&gt;</w:t>
      </w:r>
    </w:p>
    <w:p/>
    <w:p/>
    <w:p>
      <w:pPr>
        <w:rPr>
          <w:rFonts w:hint="eastAsia" w:eastAsia="바탕"/>
          <w:lang w:val="en-US" w:eastAsia="ko-KR"/>
        </w:rPr>
      </w:pPr>
      <w:r>
        <w:rPr>
          <w:rFonts w:hint="eastAsia" w:eastAsia="바탕"/>
          <w:lang w:eastAsia="ko-KR"/>
        </w:rPr>
        <w:t>코드</w:t>
      </w:r>
      <w:r>
        <w:rPr>
          <w:rFonts w:hint="eastAsia" w:eastAsia="바탕"/>
          <w:lang w:val="en-US" w:eastAsia="ko-KR"/>
        </w:rPr>
        <w:t>:</w:t>
      </w:r>
    </w:p>
    <w:p>
      <w:pPr>
        <w:rPr>
          <w:rFonts w:hint="eastAsia" w:eastAsia="SimSun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굴림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바탕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4E2929"/>
    <w:rsid w:val="224E292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Y2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258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2021-07-10T10:39:00Z</dcterms:created>
  <dc:creator>SY2G</dc:creator>
  <cp:lastModifiedBy>SY2G</cp:lastModifiedBy>
  <dcterms:modified xsi:type="dcterms:W3CDTF">2021-07-10T16:27:44Z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